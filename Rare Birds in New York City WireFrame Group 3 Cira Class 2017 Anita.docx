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"/>
        <w:gridCol w:w="9113"/>
        <w:gridCol w:w="119"/>
      </w:tblGrid>
      <w:tr w:rsidR="004133AB" w:rsidTr="00B30890">
        <w:trPr>
          <w:gridAfter w:val="1"/>
          <w:wAfter w:w="119" w:type="dxa"/>
          <w:trHeight w:val="746"/>
          <w:jc w:val="center"/>
        </w:trPr>
        <w:tc>
          <w:tcPr>
            <w:tcW w:w="9231" w:type="dxa"/>
            <w:gridSpan w:val="2"/>
          </w:tcPr>
          <w:p w:rsidR="004133AB" w:rsidRPr="00F8428A" w:rsidRDefault="003E3583" w:rsidP="0070366B">
            <w:pPr>
              <w:spacing w:after="0"/>
              <w:jc w:val="center"/>
              <w:rPr>
                <w:b/>
                <w:color w:val="FF0066"/>
                <w:sz w:val="40"/>
                <w:szCs w:val="40"/>
              </w:rPr>
            </w:pPr>
            <w:r>
              <w:rPr>
                <w:b/>
                <w:noProof/>
                <w:color w:val="FF0066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-593090</wp:posOffset>
                      </wp:positionV>
                      <wp:extent cx="5173980" cy="480060"/>
                      <wp:effectExtent l="8255" t="13335" r="8890" b="1143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73980" cy="480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0497D" w:rsidRPr="00A0497D" w:rsidRDefault="004B6BD2" w:rsidP="00A0497D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RARE BIRDS IN NEW YORK CITY</w:t>
                                  </w:r>
                                  <w:r w:rsidR="00A0497D">
                                    <w:rPr>
                                      <w:sz w:val="48"/>
                                      <w:szCs w:val="48"/>
                                    </w:rPr>
                                    <w:t>WIREFRAME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1.75pt;margin-top:-46.7pt;width:407.4pt;height:3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">
                      <v:textbox>
                        <w:txbxContent>
                          <w:p w:rsidR="00A0497D" w:rsidRPr="00A0497D" w:rsidRDefault="004B6BD2" w:rsidP="00A0497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RARE BIRDS IN NEW YORK CITY</w:t>
                            </w:r>
                            <w:r w:rsidR="00A0497D">
                              <w:rPr>
                                <w:sz w:val="48"/>
                                <w:szCs w:val="48"/>
                              </w:rPr>
                              <w:t>WIREFRAME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33AB" w:rsidRPr="00F8428A">
              <w:rPr>
                <w:b/>
                <w:color w:val="FF0066"/>
                <w:sz w:val="40"/>
                <w:szCs w:val="40"/>
              </w:rPr>
              <w:t>HEADER</w:t>
            </w:r>
          </w:p>
        </w:tc>
      </w:tr>
      <w:tr w:rsidR="00AF6E47" w:rsidTr="00B30890">
        <w:trPr>
          <w:gridAfter w:val="1"/>
          <w:wAfter w:w="119" w:type="dxa"/>
          <w:trHeight w:val="746"/>
          <w:jc w:val="center"/>
        </w:trPr>
        <w:tc>
          <w:tcPr>
            <w:tcW w:w="9231" w:type="dxa"/>
            <w:gridSpan w:val="2"/>
          </w:tcPr>
          <w:p w:rsidR="00AF6E47" w:rsidRPr="00B30890" w:rsidRDefault="00AF6E47" w:rsidP="00A362CC">
            <w:pPr>
              <w:jc w:val="center"/>
              <w:rPr>
                <w:b/>
                <w:color w:val="7030A0"/>
                <w:sz w:val="40"/>
                <w:szCs w:val="40"/>
              </w:rPr>
            </w:pPr>
            <w:r w:rsidRPr="00B30890">
              <w:rPr>
                <w:b/>
                <w:color w:val="7030A0"/>
                <w:sz w:val="40"/>
                <w:szCs w:val="40"/>
              </w:rPr>
              <w:t>NAVIGATION</w:t>
            </w:r>
          </w:p>
        </w:tc>
      </w:tr>
      <w:tr w:rsidR="00AF6E47" w:rsidTr="00B30890">
        <w:trPr>
          <w:gridAfter w:val="1"/>
          <w:wAfter w:w="119" w:type="dxa"/>
          <w:trHeight w:val="6637"/>
          <w:jc w:val="center"/>
        </w:trPr>
        <w:tc>
          <w:tcPr>
            <w:tcW w:w="9231" w:type="dxa"/>
            <w:gridSpan w:val="2"/>
          </w:tcPr>
          <w:tbl>
            <w:tblPr>
              <w:tblpPr w:leftFromText="180" w:rightFromText="180" w:vertAnchor="text" w:horzAnchor="margin" w:tblpY="164"/>
              <w:tblW w:w="8920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920"/>
            </w:tblGrid>
            <w:tr w:rsidR="00F8428A" w:rsidRPr="00F8428A" w:rsidTr="004B6BD2">
              <w:trPr>
                <w:trHeight w:val="523"/>
              </w:trPr>
              <w:tc>
                <w:tcPr>
                  <w:tcW w:w="8920" w:type="dxa"/>
                </w:tcPr>
                <w:p w:rsidR="0070366B" w:rsidRPr="00F8428A" w:rsidRDefault="004B6BD2" w:rsidP="00D66E98">
                  <w:pPr>
                    <w:jc w:val="center"/>
                    <w:rPr>
                      <w:b/>
                      <w:color w:val="FF3300"/>
                      <w:sz w:val="40"/>
                      <w:szCs w:val="40"/>
                    </w:rPr>
                  </w:pPr>
                  <w:r>
                    <w:rPr>
                      <w:b/>
                      <w:color w:val="FF3300"/>
                      <w:sz w:val="40"/>
                      <w:szCs w:val="40"/>
                    </w:rPr>
                    <w:t>SECTION</w:t>
                  </w:r>
                </w:p>
                <w:p w:rsidR="00F8428A" w:rsidRPr="00F8428A" w:rsidRDefault="00F8428A" w:rsidP="00D66E98">
                  <w:pPr>
                    <w:jc w:val="center"/>
                    <w:rPr>
                      <w:b/>
                      <w:color w:val="FF3300"/>
                      <w:sz w:val="40"/>
                      <w:szCs w:val="40"/>
                    </w:rPr>
                  </w:pPr>
                </w:p>
              </w:tc>
            </w:tr>
          </w:tbl>
          <w:p w:rsidR="00AF6E47" w:rsidRPr="00F8428A" w:rsidRDefault="00BA3FBB" w:rsidP="004B6BD2">
            <w:pPr>
              <w:spacing w:after="0"/>
              <w:jc w:val="center"/>
              <w:rPr>
                <w:color w:val="FF0066"/>
                <w:sz w:val="40"/>
                <w:szCs w:val="40"/>
              </w:rPr>
            </w:pPr>
            <w:r w:rsidRPr="00BA3FBB">
              <w:rPr>
                <w:noProof/>
                <w:color w:val="FF0066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editId="36B11C9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2785745</wp:posOffset>
                      </wp:positionV>
                      <wp:extent cx="5554980" cy="1095375"/>
                      <wp:effectExtent l="0" t="0" r="26670" b="28575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5498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3FBB" w:rsidRPr="00BA3FBB" w:rsidRDefault="00BA3FBB" w:rsidP="00BA3FBB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A3FBB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</w:rPr>
                                    <w:t>SECTION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1.85pt;margin-top:219.35pt;width:437.4pt;height:8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">
                      <v:textbox>
                        <w:txbxContent>
                          <w:p w:rsidR="00BA3FBB" w:rsidRPr="00BA3FBB" w:rsidRDefault="00BA3FBB" w:rsidP="00BA3FBB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A3FBB"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6BD2">
              <w:rPr>
                <w:noProof/>
                <w:color w:val="FF0066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F8AAC1" wp14:editId="33BB90B8">
                      <wp:simplePos x="0" y="0"/>
                      <wp:positionH relativeFrom="column">
                        <wp:posOffset>2871470</wp:posOffset>
                      </wp:positionH>
                      <wp:positionV relativeFrom="paragraph">
                        <wp:posOffset>1652270</wp:posOffset>
                      </wp:positionV>
                      <wp:extent cx="1085850" cy="737235"/>
                      <wp:effectExtent l="0" t="0" r="19050" b="2476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50" cy="737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6BD2" w:rsidRPr="00BA3FBB" w:rsidRDefault="00BA3FBB" w:rsidP="00BA3FBB">
                                  <w:pPr>
                                    <w:jc w:val="center"/>
                                    <w:rPr>
                                      <w:b/>
                                      <w:color w:val="0070C0"/>
                                      <w:sz w:val="40"/>
                                      <w:szCs w:val="40"/>
                                    </w:rPr>
                                  </w:pPr>
                                  <w:r w:rsidRPr="00BA3FBB">
                                    <w:rPr>
                                      <w:b/>
                                      <w:color w:val="0070C0"/>
                                      <w:sz w:val="40"/>
                                      <w:szCs w:val="40"/>
                                    </w:rPr>
                                    <w:t>ARTICLE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26.1pt;margin-top:130.1pt;width:85.5pt;height:5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">
                      <v:textbox>
                        <w:txbxContent>
                          <w:p w:rsidR="004B6BD2" w:rsidRPr="00BA3FBB" w:rsidRDefault="00BA3FBB" w:rsidP="00BA3FBB">
                            <w:pPr>
                              <w:jc w:val="center"/>
                              <w:rPr>
                                <w:b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BA3FBB">
                              <w:rPr>
                                <w:b/>
                                <w:color w:val="0070C0"/>
                                <w:sz w:val="40"/>
                                <w:szCs w:val="40"/>
                              </w:rPr>
                              <w:t>ARTICLE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D2" w:rsidRPr="004B6BD2">
              <w:rPr>
                <w:noProof/>
                <w:color w:val="FF0066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3DD8FA" wp14:editId="51B9A4EB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1661795</wp:posOffset>
                      </wp:positionV>
                      <wp:extent cx="1104900" cy="737235"/>
                      <wp:effectExtent l="0" t="0" r="19050" b="2476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737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6BD2" w:rsidRPr="00BA3FBB" w:rsidRDefault="00BA3FBB" w:rsidP="00BA3FBB">
                                  <w:pPr>
                                    <w:jc w:val="center"/>
                                    <w:rPr>
                                      <w:b/>
                                      <w:color w:val="0070C0"/>
                                      <w:sz w:val="40"/>
                                      <w:szCs w:val="40"/>
                                      <w14:textOutline w14:w="527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A3FBB">
                                    <w:rPr>
                                      <w:b/>
                                      <w:color w:val="0070C0"/>
                                      <w:sz w:val="40"/>
                                      <w:szCs w:val="40"/>
                                      <w14:textOutline w14:w="527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ARTICLE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7.6pt;margin-top:130.85pt;width:87pt;height:5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">
                      <v:textbox>
                        <w:txbxContent>
                          <w:p w:rsidR="004B6BD2" w:rsidRPr="00BA3FBB" w:rsidRDefault="00BA3FBB" w:rsidP="00BA3FBB">
                            <w:pPr>
                              <w:jc w:val="center"/>
                              <w:rPr>
                                <w:b/>
                                <w:color w:val="0070C0"/>
                                <w:sz w:val="40"/>
                                <w:szCs w:val="40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3FBB">
                              <w:rPr>
                                <w:b/>
                                <w:color w:val="0070C0"/>
                                <w:sz w:val="40"/>
                                <w:szCs w:val="40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ARTICLE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D2" w:rsidRPr="004B6BD2">
              <w:rPr>
                <w:noProof/>
                <w:color w:val="FF0066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E499CF" wp14:editId="2AED620F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1652270</wp:posOffset>
                      </wp:positionV>
                      <wp:extent cx="1085850" cy="737235"/>
                      <wp:effectExtent l="0" t="0" r="19050" b="2476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50" cy="737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6BD2" w:rsidRPr="00BA3FBB" w:rsidRDefault="00BA3FBB" w:rsidP="00BA3FBB">
                                  <w:pPr>
                                    <w:jc w:val="center"/>
                                    <w:rPr>
                                      <w:b/>
                                      <w:color w:val="0070C0"/>
                                      <w:sz w:val="40"/>
                                      <w:szCs w:val="40"/>
                                    </w:rPr>
                                  </w:pPr>
                                  <w:r w:rsidRPr="00BA3FBB">
                                    <w:rPr>
                                      <w:b/>
                                      <w:color w:val="0070C0"/>
                                      <w:sz w:val="40"/>
                                      <w:szCs w:val="40"/>
                                    </w:rPr>
                                    <w:t>ARTICLE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331.85pt;margin-top:130.1pt;width:85.5pt;height:5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">
                      <v:textbox>
                        <w:txbxContent>
                          <w:p w:rsidR="004B6BD2" w:rsidRPr="00BA3FBB" w:rsidRDefault="00BA3FBB" w:rsidP="00BA3FBB">
                            <w:pPr>
                              <w:jc w:val="center"/>
                              <w:rPr>
                                <w:b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BA3FBB">
                              <w:rPr>
                                <w:b/>
                                <w:color w:val="0070C0"/>
                                <w:sz w:val="40"/>
                                <w:szCs w:val="40"/>
                              </w:rPr>
                              <w:t>ARTICLE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D2" w:rsidRPr="004B6BD2">
              <w:rPr>
                <w:noProof/>
                <w:color w:val="FF0066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340B9D" wp14:editId="3CAE747B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1671320</wp:posOffset>
                      </wp:positionV>
                      <wp:extent cx="1104900" cy="756285"/>
                      <wp:effectExtent l="0" t="0" r="19050" b="2476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756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6BD2" w:rsidRPr="00BA3FBB" w:rsidRDefault="00BA3FBB" w:rsidP="00BA3FBB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BA3FBB">
                                    <w:rPr>
                                      <w:b/>
                                      <w:color w:val="0070C0"/>
                                      <w:sz w:val="40"/>
                                      <w:szCs w:val="40"/>
                                    </w:rPr>
                                    <w:t>ARTICLE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120.35pt;margin-top:131.6pt;width:87pt;height:5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IfJgIAAE0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">
                      <v:textbox>
                        <w:txbxContent>
                          <w:p w:rsidR="004B6BD2" w:rsidRPr="00BA3FBB" w:rsidRDefault="00BA3FBB" w:rsidP="00BA3FB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BA3FBB">
                              <w:rPr>
                                <w:b/>
                                <w:color w:val="0070C0"/>
                                <w:sz w:val="40"/>
                                <w:szCs w:val="40"/>
                              </w:rPr>
                              <w:t>ARTICLE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0497D" w:rsidTr="00B30890">
        <w:tblPrEx>
          <w:jc w:val="left"/>
        </w:tblPrEx>
        <w:trPr>
          <w:gridBefore w:val="1"/>
          <w:wBefore w:w="118" w:type="dxa"/>
          <w:trHeight w:val="572"/>
        </w:trPr>
        <w:tc>
          <w:tcPr>
            <w:tcW w:w="9232" w:type="dxa"/>
            <w:gridSpan w:val="2"/>
          </w:tcPr>
          <w:p w:rsidR="00A0497D" w:rsidRPr="00A0497D" w:rsidRDefault="00A0497D" w:rsidP="00A0497D">
            <w:pPr>
              <w:ind w:left="-12"/>
              <w:jc w:val="center"/>
              <w:rPr>
                <w:b/>
                <w:color w:val="FF0066"/>
                <w:sz w:val="40"/>
                <w:szCs w:val="40"/>
              </w:rPr>
            </w:pPr>
            <w:r w:rsidRPr="00A0497D">
              <w:rPr>
                <w:b/>
                <w:color w:val="FF0066"/>
                <w:sz w:val="40"/>
                <w:szCs w:val="40"/>
              </w:rPr>
              <w:t>FOOTER</w:t>
            </w:r>
          </w:p>
        </w:tc>
      </w:tr>
    </w:tbl>
    <w:p w:rsidR="004A4832" w:rsidRPr="00B30890" w:rsidRDefault="004A4832" w:rsidP="00AB18DB">
      <w:pPr>
        <w:rPr>
          <w:color w:val="C0504D" w:themeColor="accent2"/>
        </w:rPr>
      </w:pPr>
    </w:p>
    <w:p w:rsidR="00A0497D" w:rsidRPr="00B30890" w:rsidRDefault="00A0497D" w:rsidP="00AB18DB">
      <w:pPr>
        <w:rPr>
          <w:color w:val="7030A0"/>
        </w:rPr>
      </w:pPr>
    </w:p>
    <w:p w:rsidR="00A0497D" w:rsidRPr="00B30890" w:rsidRDefault="00CC3FD4" w:rsidP="00A0497D">
      <w:pPr>
        <w:jc w:val="center"/>
        <w:rPr>
          <w:b/>
          <w:color w:val="7030A0"/>
          <w:sz w:val="28"/>
          <w:szCs w:val="28"/>
        </w:rPr>
      </w:pPr>
      <w:proofErr w:type="spellStart"/>
      <w:r>
        <w:rPr>
          <w:b/>
          <w:color w:val="7030A0"/>
          <w:sz w:val="28"/>
          <w:szCs w:val="28"/>
        </w:rPr>
        <w:t>Tech</w:t>
      </w:r>
      <w:bookmarkStart w:id="0" w:name="_GoBack"/>
      <w:bookmarkEnd w:id="0"/>
      <w:r w:rsidR="004B6BD2">
        <w:rPr>
          <w:b/>
          <w:color w:val="7030A0"/>
          <w:sz w:val="28"/>
          <w:szCs w:val="28"/>
        </w:rPr>
        <w:t>Connect</w:t>
      </w:r>
      <w:proofErr w:type="spellEnd"/>
      <w:r w:rsidR="004B6BD2">
        <w:rPr>
          <w:b/>
          <w:color w:val="7030A0"/>
          <w:sz w:val="28"/>
          <w:szCs w:val="28"/>
        </w:rPr>
        <w:t xml:space="preserve"> Project Code Group 3 </w:t>
      </w:r>
      <w:proofErr w:type="spellStart"/>
      <w:r w:rsidR="004B6BD2">
        <w:rPr>
          <w:b/>
          <w:color w:val="7030A0"/>
          <w:sz w:val="28"/>
          <w:szCs w:val="28"/>
        </w:rPr>
        <w:t>Cira</w:t>
      </w:r>
      <w:proofErr w:type="spellEnd"/>
      <w:r w:rsidR="004B6BD2">
        <w:rPr>
          <w:b/>
          <w:color w:val="7030A0"/>
          <w:sz w:val="28"/>
          <w:szCs w:val="28"/>
        </w:rPr>
        <w:t xml:space="preserve"> Class 2017</w:t>
      </w:r>
    </w:p>
    <w:sectPr w:rsidR="00A0497D" w:rsidRPr="00B30890" w:rsidSect="004A4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3AB"/>
    <w:rsid w:val="00092947"/>
    <w:rsid w:val="001379F0"/>
    <w:rsid w:val="001E6918"/>
    <w:rsid w:val="003E3583"/>
    <w:rsid w:val="004133AB"/>
    <w:rsid w:val="0042034E"/>
    <w:rsid w:val="004A4832"/>
    <w:rsid w:val="004B6BD2"/>
    <w:rsid w:val="00502674"/>
    <w:rsid w:val="005C1D6C"/>
    <w:rsid w:val="0070366B"/>
    <w:rsid w:val="00A0497D"/>
    <w:rsid w:val="00AB18DB"/>
    <w:rsid w:val="00AF6E47"/>
    <w:rsid w:val="00B30890"/>
    <w:rsid w:val="00BA3FBB"/>
    <w:rsid w:val="00CC3FD4"/>
    <w:rsid w:val="00F8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9D371781</Template>
  <TotalTime>83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 Bailey</cp:lastModifiedBy>
  <cp:revision>3</cp:revision>
  <dcterms:created xsi:type="dcterms:W3CDTF">2017-08-01T14:08:00Z</dcterms:created>
  <dcterms:modified xsi:type="dcterms:W3CDTF">2017-08-01T15:30:00Z</dcterms:modified>
</cp:coreProperties>
</file>